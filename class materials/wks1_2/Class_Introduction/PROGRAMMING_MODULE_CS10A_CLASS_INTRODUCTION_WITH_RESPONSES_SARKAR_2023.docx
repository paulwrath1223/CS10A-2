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25" w:rsidRDefault="00A74D71" w:rsidP="00BB7ED5">
      <w:pPr>
        <w:pStyle w:val="Default"/>
        <w:jc w:val="left"/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</w:pPr>
      <w:bookmarkStart w:id="0" w:name="_GoBack"/>
      <w:bookmarkEnd w:id="0"/>
      <w:r>
        <w:rPr>
          <w:rFonts w:asciiTheme="minorHAnsi" w:hAnsiTheme="minorHAnsi"/>
          <w:b/>
          <w:bCs/>
          <w:noProof/>
          <w:color w:val="3B2F2A" w:themeColor="text2" w:themeShade="80"/>
          <w:sz w:val="26"/>
          <w:szCs w:val="26"/>
          <w:lang w:bidi="ar-SA"/>
        </w:rPr>
        <mc:AlternateContent>
          <mc:Choice Requires="wps">
            <w:drawing>
              <wp:anchor distT="91440" distB="137160" distL="114300" distR="114300" simplePos="0" relativeHeight="25165824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753225" cy="1826260"/>
                <wp:effectExtent l="1019175" t="457200" r="0" b="2540"/>
                <wp:wrapSquare wrapText="bothSides"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753225" cy="18262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1114131" dir="12253665" algn="ctr" rotWithShape="0">
                            <a:schemeClr val="accent6">
                              <a:lumMod val="75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ED5" w:rsidRPr="008A6442" w:rsidRDefault="00BB7ED5" w:rsidP="00BB7ED5">
                            <w:pPr>
                              <w:pStyle w:val="Heading1"/>
                              <w:rPr>
                                <w:rFonts w:cs="Arial"/>
                                <w:b/>
                                <w:bCs/>
                                <w:sz w:val="18"/>
                                <w:szCs w:val="26"/>
                              </w:rPr>
                            </w:pPr>
                            <w:r w:rsidRPr="00712E6E">
                              <w:rPr>
                                <w:rStyle w:val="NoSpacingChar"/>
                                <w:b/>
                                <w:color w:val="FFFFFF" w:themeColor="background1"/>
                              </w:rPr>
                              <w:t>Programming Module – Navigating through the maze</w:t>
                            </w:r>
                            <w:r w:rsidRPr="00712E6E">
                              <w:rPr>
                                <w:rStyle w:val="NoSpacingChar"/>
                                <w:b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6602730" cy="1143000"/>
                                  <wp:effectExtent l="19050" t="0" r="7620" b="0"/>
                                  <wp:docPr id="1" name="Picture 3" descr="collage-programmin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ge-programming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273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softEdge rad="63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12E6E">
                              <w:rPr>
                                <w:rStyle w:val="NoSpacingChar"/>
                                <w:b/>
                                <w:color w:val="FFFFFF" w:themeColor="background1"/>
                              </w:rPr>
                              <w:t xml:space="preserve"> An Introduction to CS10</w:t>
                            </w:r>
                            <w:r w:rsidR="00A74D71">
                              <w:rPr>
                                <w:rStyle w:val="NoSpacingChar"/>
                                <w:b/>
                                <w:color w:val="FFFFFF" w:themeColor="background1"/>
                              </w:rPr>
                              <w:t>A</w:t>
                            </w:r>
                            <w:r w:rsidRPr="00712E6E">
                              <w:rPr>
                                <w:rStyle w:val="NoSpacingChar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8A6442">
                              <w:rPr>
                                <w:rStyle w:val="NoSpacingChar"/>
                                <w:b/>
                                <w:color w:val="FFFFFF" w:themeColor="background1"/>
                                <w:sz w:val="18"/>
                              </w:rPr>
                              <w:t>– Sujan Sarkar, SRJC CS Instructo</w:t>
                            </w:r>
                            <w:r w:rsidRPr="008A6442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457200" tIns="0" rIns="13716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531.75pt;height:143.8pt;flip:x;z-index:251658240;visibility:visible;mso-wrap-style:square;mso-width-percent:1000;mso-height-percent:0;mso-wrap-distance-left:9pt;mso-wrap-distance-top:7.2pt;mso-wrap-distance-right:9pt;mso-wrap-distance-bottom:10.8pt;mso-position-horizontal:center;mso-position-horizontal-relative:page;mso-position-vertical:top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" o:allowincell="f" fillcolor="#a5ab81 [3206]" stroked="f" strokecolor="white [3212]" strokeweight="1.5pt">
                <v:shadow on="t" color="#716767 [2409]" offset="-80pt,-36pt"/>
                <v:textbox style="mso-fit-shape-to-text:t" inset="36pt,0,10.8pt,0">
                  <w:txbxContent>
                    <w:p w:rsidR="00BB7ED5" w:rsidRPr="008A6442" w:rsidRDefault="00BB7ED5" w:rsidP="00BB7ED5">
                      <w:pPr>
                        <w:pStyle w:val="Heading1"/>
                        <w:rPr>
                          <w:rFonts w:cs="Arial"/>
                          <w:b/>
                          <w:bCs/>
                          <w:sz w:val="18"/>
                          <w:szCs w:val="26"/>
                        </w:rPr>
                      </w:pPr>
                      <w:r w:rsidRPr="00712E6E">
                        <w:rPr>
                          <w:rStyle w:val="NoSpacingChar"/>
                          <w:b/>
                          <w:color w:val="FFFFFF" w:themeColor="background1"/>
                        </w:rPr>
                        <w:t>Programming Module – Navigating through the maze</w:t>
                      </w:r>
                      <w:r w:rsidRPr="00712E6E">
                        <w:rPr>
                          <w:rStyle w:val="NoSpacingChar"/>
                          <w:b/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6602730" cy="1143000"/>
                            <wp:effectExtent l="19050" t="0" r="7620" b="0"/>
                            <wp:docPr id="1" name="Picture 3" descr="collage-programmin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llage-programming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2730" cy="1143000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63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12E6E">
                        <w:rPr>
                          <w:rStyle w:val="NoSpacingChar"/>
                          <w:b/>
                          <w:color w:val="FFFFFF" w:themeColor="background1"/>
                        </w:rPr>
                        <w:t xml:space="preserve"> An Introduction to CS10</w:t>
                      </w:r>
                      <w:r w:rsidR="00A74D71">
                        <w:rPr>
                          <w:rStyle w:val="NoSpacingChar"/>
                          <w:b/>
                          <w:color w:val="FFFFFF" w:themeColor="background1"/>
                        </w:rPr>
                        <w:t>A</w:t>
                      </w:r>
                      <w:r w:rsidRPr="00712E6E">
                        <w:rPr>
                          <w:rStyle w:val="NoSpacingChar"/>
                          <w:b/>
                          <w:color w:val="FFFFFF" w:themeColor="background1"/>
                        </w:rPr>
                        <w:t xml:space="preserve"> </w:t>
                      </w:r>
                      <w:r w:rsidRPr="008A6442">
                        <w:rPr>
                          <w:rStyle w:val="NoSpacingChar"/>
                          <w:b/>
                          <w:color w:val="FFFFFF" w:themeColor="background1"/>
                          <w:sz w:val="18"/>
                        </w:rPr>
                        <w:t>– Sujan Sarkar, SRJC CS Instructo</w:t>
                      </w:r>
                      <w:r w:rsidRPr="008A6442">
                        <w:rPr>
                          <w:b/>
                          <w:bCs/>
                          <w:color w:val="FFFFFF" w:themeColor="background1"/>
                          <w:sz w:val="18"/>
                          <w:szCs w:val="26"/>
                        </w:rPr>
                        <w:t>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BB7ED5" w:rsidRPr="00974A37" w:rsidRDefault="00BB7ED5" w:rsidP="00BB7ED5">
      <w:pPr>
        <w:pStyle w:val="Default"/>
        <w:jc w:val="left"/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</w:pPr>
      <w:r w:rsidRPr="00974A37"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t xml:space="preserve">“WELCOME TO THE WORLD OF PROGRAMMING” </w:t>
      </w:r>
    </w:p>
    <w:p w:rsidR="00BB7ED5" w:rsidRPr="00974A37" w:rsidRDefault="00BB7ED5" w:rsidP="00BB7ED5">
      <w:pPr>
        <w:pStyle w:val="Default"/>
        <w:jc w:val="left"/>
        <w:rPr>
          <w:rFonts w:asciiTheme="minorHAnsi" w:hAnsiTheme="minorHAnsi"/>
          <w:color w:val="3B2F2A" w:themeColor="text2" w:themeShade="80"/>
          <w:sz w:val="26"/>
          <w:szCs w:val="26"/>
        </w:rPr>
      </w:pPr>
    </w:p>
    <w:p w:rsidR="00BB7ED5" w:rsidRPr="00974A37" w:rsidRDefault="00BB7ED5" w:rsidP="00BB7ED5">
      <w:pPr>
        <w:pStyle w:val="Default"/>
        <w:jc w:val="left"/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</w:pPr>
      <w:r w:rsidRPr="00974A37"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t xml:space="preserve">WHAT COURSE RELATED RESOURCES ARE PROVIDED? </w:t>
      </w:r>
    </w:p>
    <w:p w:rsidR="00BB7ED5" w:rsidRPr="00126A28" w:rsidRDefault="00BB7ED5" w:rsidP="00BB7ED5">
      <w:pPr>
        <w:pStyle w:val="Default"/>
        <w:jc w:val="left"/>
        <w:rPr>
          <w:rFonts w:asciiTheme="minorHAnsi" w:hAnsiTheme="minorHAnsi"/>
          <w:color w:val="666633"/>
          <w:sz w:val="20"/>
          <w:szCs w:val="26"/>
        </w:rPr>
      </w:pPr>
      <w:r w:rsidRPr="00126A28">
        <w:rPr>
          <w:rFonts w:asciiTheme="minorHAnsi" w:hAnsiTheme="minorHAnsi"/>
          <w:color w:val="666633"/>
          <w:sz w:val="20"/>
          <w:szCs w:val="26"/>
        </w:rPr>
        <w:t xml:space="preserve">RESOURCES FOR FUNDAMENTAL PROGRAMMING TOPICS INCLUDE TEXTBOOK CHAPTER SUMMARIES &amp; </w:t>
      </w:r>
      <w:r>
        <w:rPr>
          <w:rFonts w:asciiTheme="minorHAnsi" w:hAnsiTheme="minorHAnsi"/>
          <w:color w:val="666633"/>
          <w:sz w:val="20"/>
          <w:szCs w:val="26"/>
        </w:rPr>
        <w:t xml:space="preserve">OBJECTIVES, SLIDES, ONLINE CHAPTER QUIZZES </w:t>
      </w:r>
      <w:r w:rsidRPr="00126A28">
        <w:rPr>
          <w:rFonts w:asciiTheme="minorHAnsi" w:hAnsiTheme="minorHAnsi"/>
          <w:color w:val="666633"/>
          <w:sz w:val="20"/>
          <w:szCs w:val="26"/>
        </w:rPr>
        <w:t>TO BE USED AS A STUDY GUIDE AND LOTS OF SAMPLE SOURCE CODE. ADDITIONAL RESOURCES INCLUDE LESSON NOTES, WEBCASTS CONSISTING OF A MIXTURE OF PREVOIOUS “LIVE” CLASS LECTURE/LABS AND PROGRAMMING “LEARNING” MODULES ON VARIOUS TOPICS</w:t>
      </w:r>
    </w:p>
    <w:p w:rsidR="00BB7ED5" w:rsidRPr="00974A37" w:rsidRDefault="00BB7ED5" w:rsidP="00BB7ED5">
      <w:pPr>
        <w:pStyle w:val="Default"/>
        <w:jc w:val="left"/>
        <w:rPr>
          <w:rFonts w:asciiTheme="minorHAnsi" w:hAnsiTheme="minorHAnsi"/>
          <w:color w:val="3B2F2A" w:themeColor="text2" w:themeShade="80"/>
          <w:sz w:val="26"/>
          <w:szCs w:val="26"/>
        </w:rPr>
      </w:pPr>
    </w:p>
    <w:p w:rsidR="00BB7ED5" w:rsidRPr="00974A37" w:rsidRDefault="00BB7ED5" w:rsidP="00BB7ED5">
      <w:pPr>
        <w:pStyle w:val="Default"/>
        <w:jc w:val="left"/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</w:pPr>
      <w:r w:rsidRPr="00974A37"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t xml:space="preserve">HOW TO USE THE </w:t>
      </w:r>
      <w:r w:rsidR="00A74D71"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t xml:space="preserve">CANVAS </w:t>
      </w:r>
      <w:r w:rsidRPr="00974A37"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t xml:space="preserve">NAVIGATIONAL STRUCTURE TO GET TO THESE RESOURCES? </w:t>
      </w:r>
    </w:p>
    <w:p w:rsidR="00BB7ED5" w:rsidRPr="00126A28" w:rsidRDefault="00BB7ED5" w:rsidP="00BB7ED5">
      <w:pPr>
        <w:pStyle w:val="Default"/>
        <w:jc w:val="left"/>
        <w:rPr>
          <w:rFonts w:asciiTheme="minorHAnsi" w:hAnsiTheme="minorHAnsi"/>
          <w:color w:val="666633"/>
          <w:sz w:val="20"/>
          <w:szCs w:val="26"/>
        </w:rPr>
      </w:pPr>
      <w:r w:rsidRPr="00126A28">
        <w:rPr>
          <w:rFonts w:asciiTheme="minorHAnsi" w:hAnsiTheme="minorHAnsi"/>
          <w:color w:val="666633"/>
          <w:sz w:val="20"/>
          <w:szCs w:val="26"/>
        </w:rPr>
        <w:t xml:space="preserve">SEE </w:t>
      </w:r>
      <w:r w:rsidR="00A74D71">
        <w:rPr>
          <w:rFonts w:asciiTheme="minorHAnsi" w:hAnsiTheme="minorHAnsi"/>
          <w:color w:val="666633"/>
          <w:sz w:val="20"/>
          <w:szCs w:val="26"/>
        </w:rPr>
        <w:t>MODULES - GETTING STARTED | WEEKLY TOPIC RELATED MODULES</w:t>
      </w:r>
      <w:r w:rsidRPr="00126A28">
        <w:rPr>
          <w:rFonts w:asciiTheme="minorHAnsi" w:hAnsiTheme="minorHAnsi"/>
          <w:color w:val="666633"/>
          <w:sz w:val="20"/>
          <w:szCs w:val="26"/>
        </w:rPr>
        <w:t xml:space="preserve"> | CALENDAR | RESOURCE PAGES LINKS</w:t>
      </w:r>
    </w:p>
    <w:p w:rsidR="00BB7ED5" w:rsidRPr="009C012A" w:rsidRDefault="00BB7ED5" w:rsidP="00BB7ED5">
      <w:pPr>
        <w:pStyle w:val="Default"/>
        <w:jc w:val="left"/>
        <w:rPr>
          <w:rFonts w:asciiTheme="minorHAnsi" w:hAnsiTheme="minorHAnsi"/>
          <w:color w:val="3B2F2A" w:themeColor="text2" w:themeShade="80"/>
          <w:sz w:val="20"/>
          <w:szCs w:val="26"/>
        </w:rPr>
      </w:pPr>
    </w:p>
    <w:p w:rsidR="00BB7ED5" w:rsidRDefault="00BB7ED5" w:rsidP="00BB7ED5">
      <w:pPr>
        <w:pStyle w:val="Default"/>
        <w:jc w:val="left"/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</w:pPr>
      <w:r w:rsidRPr="00974A37"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t>HOW TO USE CLASS RESOURCES TO GET STARTED AND COMPLETE PROGRAMMING ASSIGNMENT/PROJECTS IN A TIMELY MANNER.</w:t>
      </w:r>
      <w:r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t xml:space="preserve"> </w:t>
      </w:r>
    </w:p>
    <w:p w:rsidR="00BB7ED5" w:rsidRPr="00126A28" w:rsidRDefault="00A74D71" w:rsidP="00BB7ED5">
      <w:pPr>
        <w:pStyle w:val="Default"/>
        <w:jc w:val="left"/>
        <w:rPr>
          <w:rFonts w:asciiTheme="minorHAnsi" w:hAnsiTheme="minorHAnsi"/>
          <w:b/>
          <w:bCs/>
          <w:color w:val="666633"/>
          <w:sz w:val="26"/>
          <w:szCs w:val="26"/>
        </w:rPr>
      </w:pPr>
      <w:r>
        <w:rPr>
          <w:rFonts w:asciiTheme="minorHAnsi" w:hAnsiTheme="minorHAnsi"/>
          <w:color w:val="666633"/>
          <w:sz w:val="20"/>
          <w:szCs w:val="26"/>
        </w:rPr>
        <w:t>USE THE CANVAS WEEKLY MODULE</w:t>
      </w:r>
      <w:r w:rsidR="00BB7ED5" w:rsidRPr="00126A28">
        <w:rPr>
          <w:rFonts w:asciiTheme="minorHAnsi" w:hAnsiTheme="minorHAnsi"/>
          <w:color w:val="666633"/>
          <w:sz w:val="20"/>
          <w:szCs w:val="26"/>
        </w:rPr>
        <w:t xml:space="preserve"> TO CONSTRUCTIVELY PLAN YOUR TIME FOR READING BOTH CHAPTER AND LESSONS, WORKING WITH SAMPLE SOURCE CODE BEFORE YOU ATTEMPT TO WORK ON THE PROGRAMMING SEGMENTS OF THE ASSIGNMENTS AND PROJECTS. SET-UP FOLDERS BY WEEK TO STORE SOURCE CODE AND OTHER TOPIC RELATED RESOURCES. USE NOTEPAD TO SET-UP A TEMPORORY WORKSPACE TO STORE ASSIGNMENT RELATED SOURCE CODE AND TYPED ANSWERS TO REVIEW QUESTIONS ETC.  ALWAYS KEEP A BACKUP COPY OF ALL YOUR HOMEWORK AND OTHER COURSE RELATED MATERIALS.  </w:t>
      </w:r>
    </w:p>
    <w:p w:rsidR="00BB7ED5" w:rsidRPr="00974A37" w:rsidRDefault="00BB7ED5" w:rsidP="00BB7ED5">
      <w:pPr>
        <w:pStyle w:val="Default"/>
        <w:jc w:val="left"/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</w:pPr>
      <w:r w:rsidRPr="00974A37"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lastRenderedPageBreak/>
        <w:t xml:space="preserve">WHAT COURSE RELATED STANDARDS AND PROCEDURES NEED TO BE FOLLOWED? </w:t>
      </w:r>
    </w:p>
    <w:p w:rsidR="00BB7ED5" w:rsidRPr="00126A28" w:rsidRDefault="00BB7ED5" w:rsidP="00BB7ED5">
      <w:pPr>
        <w:pStyle w:val="Default"/>
        <w:jc w:val="left"/>
        <w:rPr>
          <w:rFonts w:asciiTheme="minorHAnsi" w:hAnsiTheme="minorHAnsi"/>
          <w:color w:val="666633"/>
          <w:sz w:val="20"/>
          <w:szCs w:val="26"/>
        </w:rPr>
      </w:pPr>
      <w:r w:rsidRPr="00126A28">
        <w:rPr>
          <w:rFonts w:asciiTheme="minorHAnsi" w:hAnsiTheme="minorHAnsi"/>
          <w:color w:val="666633"/>
          <w:sz w:val="20"/>
          <w:szCs w:val="26"/>
        </w:rPr>
        <w:t xml:space="preserve">SOURCE CODE MUST BE YOUR WORK. COMPLETE AND SUBMIT ASSIGNMENT AND PROJECTS BY DUE DATES USING THE </w:t>
      </w:r>
      <w:r w:rsidR="00A74D71">
        <w:rPr>
          <w:rFonts w:asciiTheme="minorHAnsi" w:hAnsiTheme="minorHAnsi"/>
          <w:color w:val="666633"/>
          <w:sz w:val="20"/>
          <w:szCs w:val="26"/>
        </w:rPr>
        <w:t xml:space="preserve">ASSIGNMENT OR PROJECT </w:t>
      </w:r>
      <w:r w:rsidRPr="00126A28">
        <w:rPr>
          <w:rFonts w:asciiTheme="minorHAnsi" w:hAnsiTheme="minorHAnsi"/>
          <w:color w:val="666633"/>
          <w:sz w:val="20"/>
          <w:szCs w:val="26"/>
        </w:rPr>
        <w:t>SUBMISSION FORMS PROVIDED</w:t>
      </w:r>
      <w:r w:rsidR="00A74D71">
        <w:rPr>
          <w:rFonts w:asciiTheme="minorHAnsi" w:hAnsiTheme="minorHAnsi"/>
          <w:color w:val="666633"/>
          <w:sz w:val="20"/>
          <w:szCs w:val="26"/>
        </w:rPr>
        <w:t xml:space="preserve"> IN CANVAS</w:t>
      </w:r>
      <w:r w:rsidRPr="00126A28">
        <w:rPr>
          <w:rFonts w:asciiTheme="minorHAnsi" w:hAnsiTheme="minorHAnsi"/>
          <w:color w:val="666633"/>
          <w:sz w:val="20"/>
          <w:szCs w:val="26"/>
        </w:rPr>
        <w:t>. PAY CAREFULL ATTENTION TO PROGRAM STYLE, FORMATTING AND DOCMENTATION</w:t>
      </w:r>
      <w:r>
        <w:rPr>
          <w:rFonts w:asciiTheme="minorHAnsi" w:hAnsiTheme="minorHAnsi"/>
          <w:color w:val="666633"/>
          <w:sz w:val="20"/>
          <w:szCs w:val="26"/>
        </w:rPr>
        <w:t xml:space="preserve"> (SEE THE DALE &amp; WEEMS TEXT – APPENDIX F REFERENCE LINK ON THE SYLLABUS)</w:t>
      </w:r>
    </w:p>
    <w:p w:rsidR="00BB7ED5" w:rsidRPr="00974A37" w:rsidRDefault="00BB7ED5" w:rsidP="00BB7ED5">
      <w:pPr>
        <w:pStyle w:val="Default"/>
        <w:jc w:val="left"/>
        <w:rPr>
          <w:rFonts w:asciiTheme="minorHAnsi" w:hAnsiTheme="minorHAnsi"/>
          <w:color w:val="3B2F2A" w:themeColor="text2" w:themeShade="80"/>
          <w:sz w:val="26"/>
          <w:szCs w:val="26"/>
        </w:rPr>
      </w:pPr>
    </w:p>
    <w:p w:rsidR="00BB7ED5" w:rsidRDefault="00BB7ED5" w:rsidP="00BB7ED5">
      <w:pPr>
        <w:pStyle w:val="Default"/>
        <w:jc w:val="left"/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</w:pPr>
      <w:r w:rsidRPr="00974A37"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t>WHAT TO EXPECT TO LEARN FROM CS10</w:t>
      </w:r>
      <w:r w:rsidR="008D4DD1"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t>A</w:t>
      </w:r>
      <w:r w:rsidRPr="00974A37"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t>?</w:t>
      </w:r>
    </w:p>
    <w:p w:rsidR="00BB7ED5" w:rsidRPr="00126A28" w:rsidRDefault="00BB7ED5" w:rsidP="00BB7ED5">
      <w:pPr>
        <w:pStyle w:val="Default"/>
        <w:jc w:val="left"/>
        <w:rPr>
          <w:rFonts w:asciiTheme="minorHAnsi" w:hAnsiTheme="minorHAnsi"/>
          <w:color w:val="666633"/>
          <w:sz w:val="20"/>
          <w:szCs w:val="26"/>
        </w:rPr>
      </w:pPr>
      <w:r w:rsidRPr="00126A28">
        <w:rPr>
          <w:rFonts w:asciiTheme="minorHAnsi" w:hAnsiTheme="minorHAnsi"/>
          <w:color w:val="666633"/>
          <w:sz w:val="20"/>
          <w:szCs w:val="26"/>
        </w:rPr>
        <w:t xml:space="preserve">HOW TO WRITE PROGRAMS IN A </w:t>
      </w:r>
      <w:proofErr w:type="gramStart"/>
      <w:r w:rsidRPr="00126A28">
        <w:rPr>
          <w:rFonts w:asciiTheme="minorHAnsi" w:hAnsiTheme="minorHAnsi"/>
          <w:color w:val="666633"/>
          <w:sz w:val="20"/>
          <w:szCs w:val="26"/>
        </w:rPr>
        <w:t>HIGH LEVEL</w:t>
      </w:r>
      <w:proofErr w:type="gramEnd"/>
      <w:r w:rsidRPr="00126A28">
        <w:rPr>
          <w:rFonts w:asciiTheme="minorHAnsi" w:hAnsiTheme="minorHAnsi"/>
          <w:color w:val="666633"/>
          <w:sz w:val="20"/>
          <w:szCs w:val="26"/>
        </w:rPr>
        <w:t xml:space="preserve"> PROGRAMMING LANGUAGE.</w:t>
      </w:r>
    </w:p>
    <w:p w:rsidR="00BB7ED5" w:rsidRPr="00126A28" w:rsidRDefault="00BB7ED5" w:rsidP="00BB7ED5">
      <w:pPr>
        <w:pStyle w:val="Default"/>
        <w:jc w:val="left"/>
        <w:rPr>
          <w:rFonts w:asciiTheme="minorHAnsi" w:hAnsiTheme="minorHAnsi"/>
          <w:color w:val="666633"/>
          <w:sz w:val="20"/>
          <w:szCs w:val="26"/>
        </w:rPr>
      </w:pPr>
      <w:r w:rsidRPr="00126A28">
        <w:rPr>
          <w:rFonts w:asciiTheme="minorHAnsi" w:hAnsiTheme="minorHAnsi"/>
          <w:color w:val="666633"/>
          <w:sz w:val="20"/>
          <w:szCs w:val="26"/>
        </w:rPr>
        <w:t>HOW TO USE DESIGN TOOLS SUCH AS PSEUDOCODE, FLOWCHARTING OR UML DIAGRAMMING PRIOR TO WRITING CODE IN A COMPILER</w:t>
      </w:r>
    </w:p>
    <w:p w:rsidR="00BB7ED5" w:rsidRPr="00126A28" w:rsidRDefault="00BB7ED5" w:rsidP="00BB7ED5">
      <w:pPr>
        <w:pStyle w:val="Default"/>
        <w:jc w:val="left"/>
        <w:rPr>
          <w:rFonts w:asciiTheme="minorHAnsi" w:hAnsiTheme="minorHAnsi"/>
          <w:color w:val="666633"/>
          <w:sz w:val="20"/>
          <w:szCs w:val="26"/>
        </w:rPr>
      </w:pPr>
      <w:r w:rsidRPr="00126A28">
        <w:rPr>
          <w:rFonts w:asciiTheme="minorHAnsi" w:hAnsiTheme="minorHAnsi"/>
          <w:color w:val="666633"/>
          <w:sz w:val="20"/>
          <w:szCs w:val="26"/>
        </w:rPr>
        <w:t>BECOME PROFICIENT IN USING C++ SYNTAX AND SEMANTICS AND LEARN HOW TO USE APPROPRIATE CONTROL STRUCTURES TO DEVELOP ALGORITHMS THAT IMPLEMENTS “LOGIC” IN YOUR PROGRAMS</w:t>
      </w:r>
    </w:p>
    <w:p w:rsidR="00BB7ED5" w:rsidRPr="00126A28" w:rsidRDefault="00BB7ED5" w:rsidP="00BB7ED5">
      <w:pPr>
        <w:pStyle w:val="Default"/>
        <w:jc w:val="left"/>
        <w:rPr>
          <w:rFonts w:asciiTheme="minorHAnsi" w:hAnsiTheme="minorHAnsi"/>
          <w:color w:val="666633"/>
          <w:sz w:val="20"/>
          <w:szCs w:val="26"/>
        </w:rPr>
      </w:pPr>
      <w:r w:rsidRPr="00126A28">
        <w:rPr>
          <w:rFonts w:asciiTheme="minorHAnsi" w:hAnsiTheme="minorHAnsi"/>
          <w:color w:val="666633"/>
          <w:sz w:val="20"/>
          <w:szCs w:val="26"/>
        </w:rPr>
        <w:t>DEVELOP PROPER PROGRAMMING STYLE, FORMATTING AND DOCUMENTATION</w:t>
      </w:r>
    </w:p>
    <w:p w:rsidR="00BB7ED5" w:rsidRPr="00126A28" w:rsidRDefault="00BB7ED5" w:rsidP="00BB7ED5">
      <w:pPr>
        <w:pStyle w:val="Default"/>
        <w:jc w:val="left"/>
        <w:rPr>
          <w:rFonts w:asciiTheme="minorHAnsi" w:hAnsiTheme="minorHAnsi"/>
          <w:color w:val="666633"/>
          <w:sz w:val="20"/>
          <w:szCs w:val="26"/>
        </w:rPr>
      </w:pPr>
      <w:r w:rsidRPr="00126A28">
        <w:rPr>
          <w:rFonts w:asciiTheme="minorHAnsi" w:hAnsiTheme="minorHAnsi"/>
          <w:color w:val="666633"/>
          <w:sz w:val="20"/>
          <w:szCs w:val="26"/>
        </w:rPr>
        <w:t>LEARN HOW TO USE APPROPRIATE STRUCTURED DATA TYPES IN YOUR PROGRAMS</w:t>
      </w:r>
    </w:p>
    <w:p w:rsidR="00BB7ED5" w:rsidRPr="00126A28" w:rsidRDefault="00BB7ED5" w:rsidP="00BB7ED5">
      <w:pPr>
        <w:pStyle w:val="Default"/>
        <w:jc w:val="left"/>
        <w:rPr>
          <w:rFonts w:asciiTheme="minorHAnsi" w:hAnsiTheme="minorHAnsi"/>
          <w:color w:val="666633"/>
          <w:sz w:val="20"/>
          <w:szCs w:val="26"/>
        </w:rPr>
      </w:pPr>
      <w:r w:rsidRPr="00126A28">
        <w:rPr>
          <w:rFonts w:asciiTheme="minorHAnsi" w:hAnsiTheme="minorHAnsi"/>
          <w:color w:val="666633"/>
          <w:sz w:val="20"/>
          <w:szCs w:val="26"/>
        </w:rPr>
        <w:t>STUDY FUNDAMENTAL PROGRAMMING TOPICS THAT ARE AN ESSENTIAL PRE-REQUISITE TO THE NEXT TIER OF COMPUTER SCIENCE RELATED COURSES</w:t>
      </w:r>
    </w:p>
    <w:p w:rsidR="00BB7ED5" w:rsidRPr="00126A28" w:rsidRDefault="00BB7ED5" w:rsidP="00BB7ED5">
      <w:pPr>
        <w:pStyle w:val="Default"/>
        <w:jc w:val="left"/>
        <w:rPr>
          <w:rFonts w:asciiTheme="minorHAnsi" w:hAnsiTheme="minorHAnsi"/>
          <w:b/>
          <w:bCs/>
          <w:color w:val="666633"/>
          <w:szCs w:val="26"/>
        </w:rPr>
      </w:pPr>
      <w:r w:rsidRPr="00126A28">
        <w:rPr>
          <w:rFonts w:asciiTheme="minorHAnsi" w:hAnsiTheme="minorHAnsi"/>
          <w:color w:val="666633"/>
          <w:sz w:val="20"/>
          <w:szCs w:val="26"/>
        </w:rPr>
        <w:t>REMEMBER TO TAKE SOME TIME OFF BETWEEN A LONG SESSION OF CODING AND LET YOUR INSTRUCTOR KNOW IF YOUR GET STUCK AND COULD USE SOME POINTERS.</w:t>
      </w:r>
    </w:p>
    <w:p w:rsidR="00BB7ED5" w:rsidRPr="009C012A" w:rsidRDefault="00BB7ED5" w:rsidP="00BB7ED5">
      <w:pPr>
        <w:pStyle w:val="Default"/>
        <w:jc w:val="left"/>
        <w:rPr>
          <w:rFonts w:asciiTheme="minorHAnsi" w:hAnsiTheme="minorHAnsi"/>
          <w:color w:val="3B2F2A" w:themeColor="text2" w:themeShade="80"/>
          <w:sz w:val="20"/>
          <w:szCs w:val="26"/>
        </w:rPr>
      </w:pPr>
    </w:p>
    <w:p w:rsidR="00BB7ED5" w:rsidRPr="00974A37" w:rsidRDefault="00BB7ED5" w:rsidP="00BB7ED5">
      <w:pPr>
        <w:pStyle w:val="Default"/>
        <w:jc w:val="left"/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</w:pPr>
      <w:r w:rsidRPr="00974A37">
        <w:rPr>
          <w:rFonts w:asciiTheme="minorHAnsi" w:hAnsiTheme="minorHAnsi"/>
          <w:b/>
          <w:bCs/>
          <w:color w:val="3B2F2A" w:themeColor="text2" w:themeShade="80"/>
          <w:sz w:val="26"/>
          <w:szCs w:val="26"/>
        </w:rPr>
        <w:t xml:space="preserve"> </w:t>
      </w:r>
    </w:p>
    <w:p w:rsidR="00BB7ED5" w:rsidRPr="00974A37" w:rsidRDefault="00BB7ED5" w:rsidP="00BB7ED5">
      <w:pPr>
        <w:pStyle w:val="Default"/>
        <w:jc w:val="left"/>
        <w:rPr>
          <w:rFonts w:asciiTheme="minorHAnsi" w:hAnsiTheme="minorHAnsi"/>
          <w:color w:val="3B2F2A" w:themeColor="text2" w:themeShade="80"/>
          <w:sz w:val="26"/>
          <w:szCs w:val="26"/>
        </w:rPr>
      </w:pPr>
    </w:p>
    <w:p w:rsidR="0059005F" w:rsidRPr="00A74D71" w:rsidRDefault="00BB7ED5" w:rsidP="00A74D71">
      <w:pPr>
        <w:pStyle w:val="Default"/>
        <w:jc w:val="left"/>
        <w:rPr>
          <w:rFonts w:asciiTheme="minorHAnsi" w:hAnsiTheme="minorHAnsi"/>
          <w:b/>
          <w:bCs/>
          <w:i/>
          <w:iCs/>
          <w:color w:val="3B2F2A" w:themeColor="text2" w:themeShade="80"/>
          <w:sz w:val="22"/>
          <w:szCs w:val="22"/>
        </w:rPr>
      </w:pPr>
      <w:r w:rsidRPr="00BF4702">
        <w:rPr>
          <w:rFonts w:asciiTheme="minorHAnsi" w:hAnsiTheme="minorHAnsi"/>
          <w:b/>
          <w:bCs/>
          <w:i/>
          <w:iCs/>
          <w:color w:val="3B2F2A" w:themeColor="text2" w:themeShade="80"/>
          <w:sz w:val="20"/>
          <w:szCs w:val="22"/>
        </w:rPr>
        <w:t xml:space="preserve">“ENJOY THE PROCESS AND STUDY OF ALGORITHMS” …Sujan Sarkar </w:t>
      </w:r>
    </w:p>
    <w:sectPr w:rsidR="0059005F" w:rsidRPr="00A74D71" w:rsidSect="000A351B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635" w:rsidRDefault="00FB1635" w:rsidP="008E4E12">
      <w:r>
        <w:separator/>
      </w:r>
    </w:p>
  </w:endnote>
  <w:endnote w:type="continuationSeparator" w:id="0">
    <w:p w:rsidR="00FB1635" w:rsidRDefault="00FB1635" w:rsidP="008E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515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4E12" w:rsidRDefault="00E44187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8E4E12">
          <w:rPr>
            <w:color w:val="3B2F2A" w:themeColor="text2" w:themeShade="80"/>
          </w:rPr>
          <w:fldChar w:fldCharType="begin"/>
        </w:r>
        <w:r w:rsidR="008E4E12" w:rsidRPr="008E4E12">
          <w:rPr>
            <w:color w:val="3B2F2A" w:themeColor="text2" w:themeShade="80"/>
          </w:rPr>
          <w:instrText xml:space="preserve"> PAGE   \* MERGEFORMAT </w:instrText>
        </w:r>
        <w:r w:rsidRPr="008E4E12">
          <w:rPr>
            <w:color w:val="3B2F2A" w:themeColor="text2" w:themeShade="80"/>
          </w:rPr>
          <w:fldChar w:fldCharType="separate"/>
        </w:r>
        <w:r w:rsidR="00EC20A8">
          <w:rPr>
            <w:noProof/>
            <w:color w:val="3B2F2A" w:themeColor="text2" w:themeShade="80"/>
          </w:rPr>
          <w:t>2</w:t>
        </w:r>
        <w:r w:rsidRPr="008E4E12">
          <w:rPr>
            <w:color w:val="3B2F2A" w:themeColor="text2" w:themeShade="80"/>
          </w:rPr>
          <w:fldChar w:fldCharType="end"/>
        </w:r>
        <w:r w:rsidR="008E4E12" w:rsidRPr="008E4E12">
          <w:rPr>
            <w:color w:val="3B2F2A" w:themeColor="text2" w:themeShade="80"/>
          </w:rPr>
          <w:t xml:space="preserve"> | </w:t>
        </w:r>
        <w:r w:rsidR="008E4E12" w:rsidRPr="008E4E12">
          <w:rPr>
            <w:color w:val="3B2F2A" w:themeColor="text2" w:themeShade="80"/>
            <w:spacing w:val="60"/>
          </w:rPr>
          <w:t>Page</w:t>
        </w:r>
      </w:p>
    </w:sdtContent>
  </w:sdt>
  <w:p w:rsidR="008E4E12" w:rsidRDefault="008E4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635" w:rsidRDefault="00FB1635" w:rsidP="008E4E12">
      <w:r>
        <w:separator/>
      </w:r>
    </w:p>
  </w:footnote>
  <w:footnote w:type="continuationSeparator" w:id="0">
    <w:p w:rsidR="00FB1635" w:rsidRDefault="00FB1635" w:rsidP="008E4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4483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7AD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C00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456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729D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DCFF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E8BE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3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262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8AB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8370BC"/>
    <w:multiLevelType w:val="singleLevel"/>
    <w:tmpl w:val="6464D9E2"/>
    <w:lvl w:ilvl="0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1" w15:restartNumberingAfterBreak="0">
    <w:nsid w:val="6C787985"/>
    <w:multiLevelType w:val="hybridMultilevel"/>
    <w:tmpl w:val="879A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35B92"/>
    <w:multiLevelType w:val="hybridMultilevel"/>
    <w:tmpl w:val="97A88BE6"/>
    <w:lvl w:ilvl="0" w:tplc="0A1629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5AD"/>
    <w:rsid w:val="00027240"/>
    <w:rsid w:val="00027CB3"/>
    <w:rsid w:val="000575A9"/>
    <w:rsid w:val="00077452"/>
    <w:rsid w:val="00077CA2"/>
    <w:rsid w:val="000A351B"/>
    <w:rsid w:val="000C4CD3"/>
    <w:rsid w:val="000D205D"/>
    <w:rsid w:val="000E64C9"/>
    <w:rsid w:val="000F222E"/>
    <w:rsid w:val="00127591"/>
    <w:rsid w:val="00161140"/>
    <w:rsid w:val="001E3127"/>
    <w:rsid w:val="00221AA1"/>
    <w:rsid w:val="00234847"/>
    <w:rsid w:val="00266207"/>
    <w:rsid w:val="002B3AF1"/>
    <w:rsid w:val="002E1650"/>
    <w:rsid w:val="002F3051"/>
    <w:rsid w:val="003965EF"/>
    <w:rsid w:val="003A1F8E"/>
    <w:rsid w:val="003F3091"/>
    <w:rsid w:val="003F30E7"/>
    <w:rsid w:val="00490B25"/>
    <w:rsid w:val="004C256C"/>
    <w:rsid w:val="004F365A"/>
    <w:rsid w:val="00513717"/>
    <w:rsid w:val="00516B42"/>
    <w:rsid w:val="005335D3"/>
    <w:rsid w:val="0059005F"/>
    <w:rsid w:val="005A2E1F"/>
    <w:rsid w:val="005C733E"/>
    <w:rsid w:val="005D3E4A"/>
    <w:rsid w:val="005E7C41"/>
    <w:rsid w:val="005F0099"/>
    <w:rsid w:val="00621911"/>
    <w:rsid w:val="00624C38"/>
    <w:rsid w:val="006F416A"/>
    <w:rsid w:val="00712E6E"/>
    <w:rsid w:val="00715650"/>
    <w:rsid w:val="007336CF"/>
    <w:rsid w:val="00750145"/>
    <w:rsid w:val="00753C0C"/>
    <w:rsid w:val="007772B1"/>
    <w:rsid w:val="007802CF"/>
    <w:rsid w:val="007B5776"/>
    <w:rsid w:val="007C2A41"/>
    <w:rsid w:val="00821AA8"/>
    <w:rsid w:val="008A6442"/>
    <w:rsid w:val="008D2F45"/>
    <w:rsid w:val="008D3948"/>
    <w:rsid w:val="008D4DD1"/>
    <w:rsid w:val="008E2BE0"/>
    <w:rsid w:val="008E4E12"/>
    <w:rsid w:val="008F26A3"/>
    <w:rsid w:val="0090667D"/>
    <w:rsid w:val="00907AE7"/>
    <w:rsid w:val="009275AD"/>
    <w:rsid w:val="009A680F"/>
    <w:rsid w:val="00A16A9C"/>
    <w:rsid w:val="00A2622F"/>
    <w:rsid w:val="00A74D71"/>
    <w:rsid w:val="00AB0F74"/>
    <w:rsid w:val="00AB71A8"/>
    <w:rsid w:val="00B17681"/>
    <w:rsid w:val="00B44BBF"/>
    <w:rsid w:val="00B67E6B"/>
    <w:rsid w:val="00B84190"/>
    <w:rsid w:val="00BA5C3C"/>
    <w:rsid w:val="00BA7DE5"/>
    <w:rsid w:val="00BB7ED5"/>
    <w:rsid w:val="00BD252C"/>
    <w:rsid w:val="00BE0D4B"/>
    <w:rsid w:val="00BF2793"/>
    <w:rsid w:val="00C00D99"/>
    <w:rsid w:val="00C025D2"/>
    <w:rsid w:val="00C131C6"/>
    <w:rsid w:val="00C325BC"/>
    <w:rsid w:val="00DC34BA"/>
    <w:rsid w:val="00DC7B82"/>
    <w:rsid w:val="00DE239A"/>
    <w:rsid w:val="00DE5FB4"/>
    <w:rsid w:val="00E0106E"/>
    <w:rsid w:val="00E03A3A"/>
    <w:rsid w:val="00E44187"/>
    <w:rsid w:val="00E911A3"/>
    <w:rsid w:val="00EA42AD"/>
    <w:rsid w:val="00EC20A8"/>
    <w:rsid w:val="00ED016F"/>
    <w:rsid w:val="00EE4AE5"/>
    <w:rsid w:val="00F07B61"/>
    <w:rsid w:val="00F31B98"/>
    <w:rsid w:val="00F8355E"/>
    <w:rsid w:val="00FB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351D039-6EB6-431C-AD94-27D16F79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2E1F"/>
    <w:pPr>
      <w:spacing w:after="0" w:line="240" w:lineRule="auto"/>
      <w:jc w:val="left"/>
    </w:pPr>
    <w:rPr>
      <w:rFonts w:ascii="Arial" w:eastAsia="Times New Roman" w:hAnsi="Arial" w:cs="Times New Roman"/>
      <w:sz w:val="22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847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847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847"/>
    <w:pPr>
      <w:outlineLvl w:val="2"/>
    </w:pPr>
    <w:rPr>
      <w:smallCaps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47"/>
    <w:pPr>
      <w:spacing w:before="240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47"/>
    <w:pPr>
      <w:spacing w:before="200"/>
      <w:outlineLvl w:val="4"/>
    </w:pPr>
    <w:rPr>
      <w:smallCaps/>
      <w:color w:val="B85A22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47"/>
    <w:pPr>
      <w:outlineLvl w:val="5"/>
    </w:pPr>
    <w:rPr>
      <w:smallCaps/>
      <w:color w:val="DD8047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47"/>
    <w:pPr>
      <w:outlineLvl w:val="6"/>
    </w:pPr>
    <w:rPr>
      <w:b/>
      <w:smallCaps/>
      <w:color w:val="DD8047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47"/>
    <w:pPr>
      <w:outlineLvl w:val="7"/>
    </w:pPr>
    <w:rPr>
      <w:b/>
      <w:i/>
      <w:smallCaps/>
      <w:color w:val="B85A2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47"/>
    <w:pPr>
      <w:outlineLvl w:val="8"/>
    </w:pPr>
    <w:rPr>
      <w:b/>
      <w:i/>
      <w:smallCaps/>
      <w:color w:val="7A3C16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847"/>
    <w:pPr>
      <w:pBdr>
        <w:top w:val="single" w:sz="12" w:space="1" w:color="DD8047" w:themeColor="accent2"/>
      </w:pBdr>
      <w:jc w:val="right"/>
    </w:pPr>
    <w:rPr>
      <w:smallCaps/>
      <w:sz w:val="48"/>
      <w:szCs w:val="48"/>
    </w:rPr>
  </w:style>
  <w:style w:type="paragraph" w:styleId="DocumentMap">
    <w:name w:val="Document Map"/>
    <w:basedOn w:val="Normal"/>
    <w:link w:val="DocumentMapChar"/>
    <w:rsid w:val="00821A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21A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A7D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A6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68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484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84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484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4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47"/>
    <w:rPr>
      <w:smallCaps/>
      <w:color w:val="B85A2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47"/>
    <w:rPr>
      <w:smallCaps/>
      <w:color w:val="DD8047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47"/>
    <w:rPr>
      <w:b/>
      <w:smallCaps/>
      <w:color w:val="DD8047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47"/>
    <w:rPr>
      <w:b/>
      <w:i/>
      <w:smallCaps/>
      <w:color w:val="B85A2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47"/>
    <w:rPr>
      <w:b/>
      <w:i/>
      <w:smallCaps/>
      <w:color w:val="7A3C16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4847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3484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484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34847"/>
    <w:rPr>
      <w:b/>
      <w:color w:val="DD8047" w:themeColor="accent2"/>
    </w:rPr>
  </w:style>
  <w:style w:type="character" w:styleId="Emphasis">
    <w:name w:val="Emphasis"/>
    <w:uiPriority w:val="20"/>
    <w:qFormat/>
    <w:rsid w:val="0023484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34847"/>
  </w:style>
  <w:style w:type="character" w:customStyle="1" w:styleId="NoSpacingChar">
    <w:name w:val="No Spacing Char"/>
    <w:basedOn w:val="DefaultParagraphFont"/>
    <w:link w:val="NoSpacing"/>
    <w:uiPriority w:val="1"/>
    <w:rsid w:val="00234847"/>
  </w:style>
  <w:style w:type="paragraph" w:styleId="ListParagraph">
    <w:name w:val="List Paragraph"/>
    <w:basedOn w:val="Normal"/>
    <w:uiPriority w:val="34"/>
    <w:qFormat/>
    <w:rsid w:val="002348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48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3484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47"/>
    <w:pPr>
      <w:pBdr>
        <w:top w:val="single" w:sz="8" w:space="10" w:color="B85A22" w:themeColor="accent2" w:themeShade="BF"/>
        <w:left w:val="single" w:sz="8" w:space="10" w:color="B85A22" w:themeColor="accent2" w:themeShade="BF"/>
        <w:bottom w:val="single" w:sz="8" w:space="10" w:color="B85A22" w:themeColor="accent2" w:themeShade="BF"/>
        <w:right w:val="single" w:sz="8" w:space="10" w:color="B85A22" w:themeColor="accent2" w:themeShade="BF"/>
      </w:pBdr>
      <w:shd w:val="clear" w:color="auto" w:fill="DD8047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47"/>
    <w:rPr>
      <w:b/>
      <w:i/>
      <w:color w:val="FFFFFF" w:themeColor="background1"/>
      <w:shd w:val="clear" w:color="auto" w:fill="DD8047" w:themeFill="accent2"/>
    </w:rPr>
  </w:style>
  <w:style w:type="character" w:styleId="SubtleEmphasis">
    <w:name w:val="Subtle Emphasis"/>
    <w:uiPriority w:val="19"/>
    <w:qFormat/>
    <w:rsid w:val="00234847"/>
    <w:rPr>
      <w:i/>
    </w:rPr>
  </w:style>
  <w:style w:type="character" w:styleId="IntenseEmphasis">
    <w:name w:val="Intense Emphasis"/>
    <w:uiPriority w:val="21"/>
    <w:qFormat/>
    <w:rsid w:val="00234847"/>
    <w:rPr>
      <w:b/>
      <w:i/>
      <w:color w:val="DD8047" w:themeColor="accent2"/>
      <w:spacing w:val="10"/>
    </w:rPr>
  </w:style>
  <w:style w:type="character" w:styleId="SubtleReference">
    <w:name w:val="Subtle Reference"/>
    <w:uiPriority w:val="31"/>
    <w:qFormat/>
    <w:rsid w:val="00234847"/>
    <w:rPr>
      <w:b/>
    </w:rPr>
  </w:style>
  <w:style w:type="character" w:styleId="IntenseReference">
    <w:name w:val="Intense Reference"/>
    <w:uiPriority w:val="32"/>
    <w:qFormat/>
    <w:rsid w:val="0023484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348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847"/>
    <w:pPr>
      <w:outlineLvl w:val="9"/>
    </w:pPr>
  </w:style>
  <w:style w:type="paragraph" w:styleId="Header">
    <w:name w:val="header"/>
    <w:basedOn w:val="Normal"/>
    <w:link w:val="HeaderChar"/>
    <w:rsid w:val="008E4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4E12"/>
  </w:style>
  <w:style w:type="paragraph" w:styleId="Footer">
    <w:name w:val="footer"/>
    <w:basedOn w:val="Normal"/>
    <w:link w:val="FooterChar"/>
    <w:uiPriority w:val="99"/>
    <w:rsid w:val="008E4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E12"/>
  </w:style>
  <w:style w:type="character" w:styleId="Hyperlink">
    <w:name w:val="Hyperlink"/>
    <w:basedOn w:val="DefaultParagraphFont"/>
    <w:rsid w:val="00266207"/>
    <w:rPr>
      <w:color w:val="F7B615" w:themeColor="hyperlink"/>
      <w:u w:val="single"/>
    </w:rPr>
  </w:style>
  <w:style w:type="paragraph" w:styleId="PlainText">
    <w:name w:val="Plain Text"/>
    <w:basedOn w:val="Normal"/>
    <w:link w:val="PlainTextChar"/>
    <w:rsid w:val="005A2E1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A2E1F"/>
    <w:rPr>
      <w:rFonts w:ascii="Courier New" w:eastAsia="Times New Roman" w:hAnsi="Courier New" w:cs="Times New Roman"/>
      <w:lang w:bidi="ar-SA"/>
    </w:rPr>
  </w:style>
  <w:style w:type="paragraph" w:styleId="FootnoteText">
    <w:name w:val="footnote text"/>
    <w:basedOn w:val="Normal"/>
    <w:link w:val="FootnoteTextChar"/>
    <w:rsid w:val="0059005F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9005F"/>
    <w:rPr>
      <w:rFonts w:ascii="Times New Roman" w:eastAsia="Times New Roman" w:hAnsi="Times New Roman" w:cs="Times New Roman"/>
      <w:lang w:bidi="ar-SA"/>
    </w:rPr>
  </w:style>
  <w:style w:type="character" w:styleId="FootnoteReference">
    <w:name w:val="footnote reference"/>
    <w:basedOn w:val="DefaultParagraphFont"/>
    <w:rsid w:val="00590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rkar\Documents\srjc\yr2012\summer12\instructional_material_collected\Programming_Modules\testcase\PROGRAMMING_MODULE_SARKAR_2012_TEMPLATE_BROWN_WPGNUMBERS_AND_PROPERTIES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22BA6C-A468-47D8-841A-59580549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PROGRAMMING_MODULE_SARKAR_2012_TEMPLATE_BROWN_WPGNUMBERS_AND_PROPERTIES.dotx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 Programming Module: Class Introduction (ONLINE or F-T-F)</vt:lpstr>
    </vt:vector>
  </TitlesOfParts>
  <Company>Microsoft Corporation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 Programming Module: Class Introduction (ONLINE or F-T-F)</dc:title>
  <dc:creator>Sujan Sarkar, SRJC CS Instructor</dc:creator>
  <dc:description>SRJC Sabbatical Project - 2012
Links may be changed as needed
Accessibility compliance: For better color contrast change all text to black prior to converting this document to pdf format</dc:description>
  <cp:lastModifiedBy>Sarkar, Sujan</cp:lastModifiedBy>
  <cp:revision>2</cp:revision>
  <cp:lastPrinted>2012-06-11T17:33:00Z</cp:lastPrinted>
  <dcterms:created xsi:type="dcterms:W3CDTF">2023-01-19T15:45:00Z</dcterms:created>
  <dcterms:modified xsi:type="dcterms:W3CDTF">2023-01-19T15:45:00Z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TC010184011033</vt:lpwstr>
  </property>
</Properties>
</file>